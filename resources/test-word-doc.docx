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23507" w14:textId="38DB73A0" w:rsidR="002F3EB8" w:rsidRPr="00F65F78" w:rsidRDefault="00F65F78" w:rsidP="00F65F78">
      <w:r>
        <w:t>I am a word document huzzah</w:t>
      </w:r>
      <w:r w:rsidR="0068572B" w:rsidRPr="00F65F78">
        <w:t xml:space="preserve"> </w:t>
      </w:r>
    </w:p>
    <w:sectPr w:rsidR="002F3EB8" w:rsidRPr="00F65F78" w:rsidSect="003008D4">
      <w:footerReference w:type="default" r:id="rId11"/>
      <w:type w:val="continuous"/>
      <w:pgSz w:w="12240" w:h="15840" w:code="1"/>
      <w:pgMar w:top="720" w:right="1008" w:bottom="720" w:left="1008" w:header="720" w:footer="72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65675" w14:textId="77777777" w:rsidR="00EB382A" w:rsidRDefault="00EB382A">
      <w:r>
        <w:separator/>
      </w:r>
    </w:p>
  </w:endnote>
  <w:endnote w:type="continuationSeparator" w:id="0">
    <w:p w14:paraId="4CF0AF9B" w14:textId="77777777" w:rsidR="00EB382A" w:rsidRDefault="00EB382A">
      <w:r>
        <w:continuationSeparator/>
      </w:r>
    </w:p>
  </w:endnote>
  <w:endnote w:type="continuationNotice" w:id="1">
    <w:p w14:paraId="00B6476D" w14:textId="77777777" w:rsidR="00EB382A" w:rsidRDefault="00EB38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FC6F6" w14:textId="2EC24E68" w:rsidR="00A41633" w:rsidRPr="00D0041E" w:rsidRDefault="00A41633" w:rsidP="003F4A8D">
    <w:pPr>
      <w:pStyle w:val="Footer"/>
      <w:ind w:firstLine="4320"/>
      <w:rPr>
        <w:rFonts w:ascii="Montserrat Medium" w:hAnsi="Montserrat Medium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CB660" w14:textId="77777777" w:rsidR="00EB382A" w:rsidRDefault="00EB382A">
      <w:r>
        <w:separator/>
      </w:r>
    </w:p>
  </w:footnote>
  <w:footnote w:type="continuationSeparator" w:id="0">
    <w:p w14:paraId="3EF45C2F" w14:textId="77777777" w:rsidR="00EB382A" w:rsidRDefault="00EB382A">
      <w:r>
        <w:continuationSeparator/>
      </w:r>
    </w:p>
  </w:footnote>
  <w:footnote w:type="continuationNotice" w:id="1">
    <w:p w14:paraId="5F630EAB" w14:textId="77777777" w:rsidR="00EB382A" w:rsidRDefault="00EB38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17A28"/>
    <w:multiLevelType w:val="hybridMultilevel"/>
    <w:tmpl w:val="2A729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76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14E"/>
    <w:rsid w:val="0000102A"/>
    <w:rsid w:val="00005E62"/>
    <w:rsid w:val="000119C1"/>
    <w:rsid w:val="00014995"/>
    <w:rsid w:val="0002173E"/>
    <w:rsid w:val="00027272"/>
    <w:rsid w:val="0002774A"/>
    <w:rsid w:val="00027962"/>
    <w:rsid w:val="00030905"/>
    <w:rsid w:val="000345CC"/>
    <w:rsid w:val="0004178C"/>
    <w:rsid w:val="0004363E"/>
    <w:rsid w:val="00050E17"/>
    <w:rsid w:val="00052767"/>
    <w:rsid w:val="00053D58"/>
    <w:rsid w:val="00055820"/>
    <w:rsid w:val="00066360"/>
    <w:rsid w:val="00072B1A"/>
    <w:rsid w:val="00082681"/>
    <w:rsid w:val="00085F3F"/>
    <w:rsid w:val="000978B9"/>
    <w:rsid w:val="000A64C1"/>
    <w:rsid w:val="000C01F7"/>
    <w:rsid w:val="000C3ACC"/>
    <w:rsid w:val="000C5D31"/>
    <w:rsid w:val="000C72DA"/>
    <w:rsid w:val="000D1742"/>
    <w:rsid w:val="000D54A0"/>
    <w:rsid w:val="000E3722"/>
    <w:rsid w:val="000E7A5E"/>
    <w:rsid w:val="000F30BD"/>
    <w:rsid w:val="00103E52"/>
    <w:rsid w:val="00106605"/>
    <w:rsid w:val="001127CD"/>
    <w:rsid w:val="00114734"/>
    <w:rsid w:val="0011491F"/>
    <w:rsid w:val="0011777A"/>
    <w:rsid w:val="0012470B"/>
    <w:rsid w:val="00143460"/>
    <w:rsid w:val="00150042"/>
    <w:rsid w:val="001612C7"/>
    <w:rsid w:val="00161E0A"/>
    <w:rsid w:val="00165E43"/>
    <w:rsid w:val="00166496"/>
    <w:rsid w:val="0017097F"/>
    <w:rsid w:val="00171193"/>
    <w:rsid w:val="00174EC1"/>
    <w:rsid w:val="00176785"/>
    <w:rsid w:val="00184DF6"/>
    <w:rsid w:val="00186172"/>
    <w:rsid w:val="00187B6D"/>
    <w:rsid w:val="00190287"/>
    <w:rsid w:val="00190421"/>
    <w:rsid w:val="001A1D9C"/>
    <w:rsid w:val="001A3690"/>
    <w:rsid w:val="001A7E29"/>
    <w:rsid w:val="001B190B"/>
    <w:rsid w:val="001B1AD1"/>
    <w:rsid w:val="001B26EC"/>
    <w:rsid w:val="001C318A"/>
    <w:rsid w:val="001C644D"/>
    <w:rsid w:val="001D052D"/>
    <w:rsid w:val="001D1E24"/>
    <w:rsid w:val="001D53D1"/>
    <w:rsid w:val="001D7BD4"/>
    <w:rsid w:val="00200E23"/>
    <w:rsid w:val="002107DC"/>
    <w:rsid w:val="00212265"/>
    <w:rsid w:val="002131BF"/>
    <w:rsid w:val="00216605"/>
    <w:rsid w:val="00223144"/>
    <w:rsid w:val="002245AD"/>
    <w:rsid w:val="002279E7"/>
    <w:rsid w:val="002310CA"/>
    <w:rsid w:val="002327CB"/>
    <w:rsid w:val="00235E6A"/>
    <w:rsid w:val="002377A8"/>
    <w:rsid w:val="00240923"/>
    <w:rsid w:val="00244952"/>
    <w:rsid w:val="0024765B"/>
    <w:rsid w:val="00256D7A"/>
    <w:rsid w:val="00260DC9"/>
    <w:rsid w:val="0026325A"/>
    <w:rsid w:val="00263911"/>
    <w:rsid w:val="00265E36"/>
    <w:rsid w:val="0027678B"/>
    <w:rsid w:val="00281927"/>
    <w:rsid w:val="002836D7"/>
    <w:rsid w:val="00285643"/>
    <w:rsid w:val="00291DC4"/>
    <w:rsid w:val="00292C25"/>
    <w:rsid w:val="00296092"/>
    <w:rsid w:val="002A5117"/>
    <w:rsid w:val="002C18C2"/>
    <w:rsid w:val="002C5F6D"/>
    <w:rsid w:val="002D3A3C"/>
    <w:rsid w:val="002E1646"/>
    <w:rsid w:val="002E3F18"/>
    <w:rsid w:val="002E54B1"/>
    <w:rsid w:val="002F3EB8"/>
    <w:rsid w:val="002F4818"/>
    <w:rsid w:val="003008D4"/>
    <w:rsid w:val="0031299B"/>
    <w:rsid w:val="00314ABF"/>
    <w:rsid w:val="00317098"/>
    <w:rsid w:val="003208BA"/>
    <w:rsid w:val="003209EC"/>
    <w:rsid w:val="00325653"/>
    <w:rsid w:val="00326908"/>
    <w:rsid w:val="003306B5"/>
    <w:rsid w:val="0033308D"/>
    <w:rsid w:val="003347A2"/>
    <w:rsid w:val="00342737"/>
    <w:rsid w:val="00345661"/>
    <w:rsid w:val="0035402B"/>
    <w:rsid w:val="00357A78"/>
    <w:rsid w:val="00373BFD"/>
    <w:rsid w:val="0037401B"/>
    <w:rsid w:val="003761EA"/>
    <w:rsid w:val="00384E81"/>
    <w:rsid w:val="00385C08"/>
    <w:rsid w:val="0039011E"/>
    <w:rsid w:val="00391849"/>
    <w:rsid w:val="0039645F"/>
    <w:rsid w:val="003A2005"/>
    <w:rsid w:val="003B1BA3"/>
    <w:rsid w:val="003C0A85"/>
    <w:rsid w:val="003C2BE1"/>
    <w:rsid w:val="003C61ED"/>
    <w:rsid w:val="003D15A0"/>
    <w:rsid w:val="003D643D"/>
    <w:rsid w:val="003E2549"/>
    <w:rsid w:val="003E30A3"/>
    <w:rsid w:val="003E6578"/>
    <w:rsid w:val="003E74C9"/>
    <w:rsid w:val="003F4A8D"/>
    <w:rsid w:val="003F7F04"/>
    <w:rsid w:val="00402ED9"/>
    <w:rsid w:val="00403CC0"/>
    <w:rsid w:val="00404ADC"/>
    <w:rsid w:val="00415441"/>
    <w:rsid w:val="00422C72"/>
    <w:rsid w:val="00424AA7"/>
    <w:rsid w:val="00434C5B"/>
    <w:rsid w:val="00434E35"/>
    <w:rsid w:val="00450457"/>
    <w:rsid w:val="00454790"/>
    <w:rsid w:val="00455207"/>
    <w:rsid w:val="00465266"/>
    <w:rsid w:val="00475ED7"/>
    <w:rsid w:val="00476D49"/>
    <w:rsid w:val="0049609D"/>
    <w:rsid w:val="0049694D"/>
    <w:rsid w:val="004A09FB"/>
    <w:rsid w:val="004A752E"/>
    <w:rsid w:val="004B33CF"/>
    <w:rsid w:val="004B6EE1"/>
    <w:rsid w:val="004C5355"/>
    <w:rsid w:val="004D3B3F"/>
    <w:rsid w:val="004D6C25"/>
    <w:rsid w:val="004E0568"/>
    <w:rsid w:val="004F31CE"/>
    <w:rsid w:val="004F4215"/>
    <w:rsid w:val="00500FF4"/>
    <w:rsid w:val="00506AEC"/>
    <w:rsid w:val="00507FF5"/>
    <w:rsid w:val="00512CF7"/>
    <w:rsid w:val="00513B1F"/>
    <w:rsid w:val="00513C25"/>
    <w:rsid w:val="005151F5"/>
    <w:rsid w:val="00525D77"/>
    <w:rsid w:val="00526133"/>
    <w:rsid w:val="0054377F"/>
    <w:rsid w:val="00552323"/>
    <w:rsid w:val="005530D0"/>
    <w:rsid w:val="00556131"/>
    <w:rsid w:val="0055661D"/>
    <w:rsid w:val="00556672"/>
    <w:rsid w:val="00556EA5"/>
    <w:rsid w:val="0056650E"/>
    <w:rsid w:val="00577821"/>
    <w:rsid w:val="005910D4"/>
    <w:rsid w:val="00593347"/>
    <w:rsid w:val="005A2803"/>
    <w:rsid w:val="005A6153"/>
    <w:rsid w:val="005A68C2"/>
    <w:rsid w:val="005B2409"/>
    <w:rsid w:val="005C0AD1"/>
    <w:rsid w:val="005C0F2D"/>
    <w:rsid w:val="005C64DD"/>
    <w:rsid w:val="005C77F8"/>
    <w:rsid w:val="005D4422"/>
    <w:rsid w:val="005D7ABD"/>
    <w:rsid w:val="005E0446"/>
    <w:rsid w:val="005E0655"/>
    <w:rsid w:val="005E5071"/>
    <w:rsid w:val="005F5D35"/>
    <w:rsid w:val="00607E64"/>
    <w:rsid w:val="00610EA3"/>
    <w:rsid w:val="0061385E"/>
    <w:rsid w:val="00621982"/>
    <w:rsid w:val="006348DE"/>
    <w:rsid w:val="0063797F"/>
    <w:rsid w:val="006425D9"/>
    <w:rsid w:val="00645544"/>
    <w:rsid w:val="00646EE8"/>
    <w:rsid w:val="006478DC"/>
    <w:rsid w:val="0065521E"/>
    <w:rsid w:val="00665263"/>
    <w:rsid w:val="00667991"/>
    <w:rsid w:val="00671DF3"/>
    <w:rsid w:val="00673E76"/>
    <w:rsid w:val="00676260"/>
    <w:rsid w:val="0068572B"/>
    <w:rsid w:val="00686739"/>
    <w:rsid w:val="0069100D"/>
    <w:rsid w:val="00691DA1"/>
    <w:rsid w:val="006961D0"/>
    <w:rsid w:val="006976B8"/>
    <w:rsid w:val="006A4614"/>
    <w:rsid w:val="006A48D7"/>
    <w:rsid w:val="006A6AB7"/>
    <w:rsid w:val="006B36A0"/>
    <w:rsid w:val="006C116A"/>
    <w:rsid w:val="006C430D"/>
    <w:rsid w:val="006C5BBC"/>
    <w:rsid w:val="006D6CCA"/>
    <w:rsid w:val="006E042F"/>
    <w:rsid w:val="006E0571"/>
    <w:rsid w:val="006E2606"/>
    <w:rsid w:val="006E27E1"/>
    <w:rsid w:val="006E3549"/>
    <w:rsid w:val="006E6CEE"/>
    <w:rsid w:val="006E6E48"/>
    <w:rsid w:val="006E793F"/>
    <w:rsid w:val="006F5BD1"/>
    <w:rsid w:val="00705935"/>
    <w:rsid w:val="00706B2D"/>
    <w:rsid w:val="0071124C"/>
    <w:rsid w:val="00712459"/>
    <w:rsid w:val="007162BB"/>
    <w:rsid w:val="00725F46"/>
    <w:rsid w:val="00732078"/>
    <w:rsid w:val="00735CD8"/>
    <w:rsid w:val="00736C2E"/>
    <w:rsid w:val="00750DAA"/>
    <w:rsid w:val="00753827"/>
    <w:rsid w:val="007547F9"/>
    <w:rsid w:val="00754D63"/>
    <w:rsid w:val="007551A9"/>
    <w:rsid w:val="00762378"/>
    <w:rsid w:val="0076278F"/>
    <w:rsid w:val="00770072"/>
    <w:rsid w:val="0077501A"/>
    <w:rsid w:val="007823AF"/>
    <w:rsid w:val="00787E94"/>
    <w:rsid w:val="007927C1"/>
    <w:rsid w:val="007A4C2B"/>
    <w:rsid w:val="007A642A"/>
    <w:rsid w:val="007A6E42"/>
    <w:rsid w:val="007A78D1"/>
    <w:rsid w:val="007B0A7E"/>
    <w:rsid w:val="007C1644"/>
    <w:rsid w:val="007C24EA"/>
    <w:rsid w:val="007C591E"/>
    <w:rsid w:val="007D00E4"/>
    <w:rsid w:val="007D09A6"/>
    <w:rsid w:val="007D56E1"/>
    <w:rsid w:val="007D6932"/>
    <w:rsid w:val="00800D48"/>
    <w:rsid w:val="00804B14"/>
    <w:rsid w:val="00805218"/>
    <w:rsid w:val="008122E6"/>
    <w:rsid w:val="00812B36"/>
    <w:rsid w:val="00815B18"/>
    <w:rsid w:val="00827D53"/>
    <w:rsid w:val="00830EDE"/>
    <w:rsid w:val="00831515"/>
    <w:rsid w:val="00833174"/>
    <w:rsid w:val="00835427"/>
    <w:rsid w:val="00844F85"/>
    <w:rsid w:val="0085321A"/>
    <w:rsid w:val="00854163"/>
    <w:rsid w:val="00860DD0"/>
    <w:rsid w:val="00871F38"/>
    <w:rsid w:val="00874C09"/>
    <w:rsid w:val="00880986"/>
    <w:rsid w:val="008817D1"/>
    <w:rsid w:val="00886F18"/>
    <w:rsid w:val="00887C35"/>
    <w:rsid w:val="008921A4"/>
    <w:rsid w:val="00895776"/>
    <w:rsid w:val="008962D4"/>
    <w:rsid w:val="008A0092"/>
    <w:rsid w:val="008A3630"/>
    <w:rsid w:val="008A3CE4"/>
    <w:rsid w:val="008B1FBA"/>
    <w:rsid w:val="008B5304"/>
    <w:rsid w:val="008C756B"/>
    <w:rsid w:val="008D3A81"/>
    <w:rsid w:val="008D3AA4"/>
    <w:rsid w:val="008D4342"/>
    <w:rsid w:val="008E127E"/>
    <w:rsid w:val="008E6253"/>
    <w:rsid w:val="008F21D2"/>
    <w:rsid w:val="008F44FF"/>
    <w:rsid w:val="00903AF5"/>
    <w:rsid w:val="00904AF0"/>
    <w:rsid w:val="00912007"/>
    <w:rsid w:val="00912C5F"/>
    <w:rsid w:val="00927F16"/>
    <w:rsid w:val="00932B8D"/>
    <w:rsid w:val="00937436"/>
    <w:rsid w:val="0094164F"/>
    <w:rsid w:val="00950C9E"/>
    <w:rsid w:val="00950E3A"/>
    <w:rsid w:val="00954A10"/>
    <w:rsid w:val="00955B2D"/>
    <w:rsid w:val="0096397C"/>
    <w:rsid w:val="00972073"/>
    <w:rsid w:val="009812CA"/>
    <w:rsid w:val="009927C6"/>
    <w:rsid w:val="00994744"/>
    <w:rsid w:val="00995F53"/>
    <w:rsid w:val="00996D54"/>
    <w:rsid w:val="009A0AAA"/>
    <w:rsid w:val="009A4089"/>
    <w:rsid w:val="009A64BC"/>
    <w:rsid w:val="009A685B"/>
    <w:rsid w:val="009A6B61"/>
    <w:rsid w:val="009A73BF"/>
    <w:rsid w:val="009B045B"/>
    <w:rsid w:val="009B119A"/>
    <w:rsid w:val="009C1CBC"/>
    <w:rsid w:val="009C3659"/>
    <w:rsid w:val="009C57DE"/>
    <w:rsid w:val="009D11D1"/>
    <w:rsid w:val="009D1DCA"/>
    <w:rsid w:val="009D2311"/>
    <w:rsid w:val="009D273D"/>
    <w:rsid w:val="009D31F2"/>
    <w:rsid w:val="009D3613"/>
    <w:rsid w:val="009D5327"/>
    <w:rsid w:val="009E0A6A"/>
    <w:rsid w:val="009E516D"/>
    <w:rsid w:val="009E64C9"/>
    <w:rsid w:val="009F1996"/>
    <w:rsid w:val="009F3285"/>
    <w:rsid w:val="009F3408"/>
    <w:rsid w:val="00A0215B"/>
    <w:rsid w:val="00A1031F"/>
    <w:rsid w:val="00A123A6"/>
    <w:rsid w:val="00A22DE7"/>
    <w:rsid w:val="00A3052E"/>
    <w:rsid w:val="00A32857"/>
    <w:rsid w:val="00A33EC6"/>
    <w:rsid w:val="00A41633"/>
    <w:rsid w:val="00A41B5E"/>
    <w:rsid w:val="00A46A0E"/>
    <w:rsid w:val="00A54125"/>
    <w:rsid w:val="00A66874"/>
    <w:rsid w:val="00A67735"/>
    <w:rsid w:val="00A70CF2"/>
    <w:rsid w:val="00A7393B"/>
    <w:rsid w:val="00A7632E"/>
    <w:rsid w:val="00A84729"/>
    <w:rsid w:val="00A84980"/>
    <w:rsid w:val="00A86230"/>
    <w:rsid w:val="00A865B3"/>
    <w:rsid w:val="00A91D48"/>
    <w:rsid w:val="00A93A62"/>
    <w:rsid w:val="00A976DE"/>
    <w:rsid w:val="00AA3EDE"/>
    <w:rsid w:val="00AB52B1"/>
    <w:rsid w:val="00AE0E6C"/>
    <w:rsid w:val="00AE4FA4"/>
    <w:rsid w:val="00AF044E"/>
    <w:rsid w:val="00AF0548"/>
    <w:rsid w:val="00AF145A"/>
    <w:rsid w:val="00AF2F5D"/>
    <w:rsid w:val="00B074C9"/>
    <w:rsid w:val="00B108DC"/>
    <w:rsid w:val="00B22D08"/>
    <w:rsid w:val="00B235EA"/>
    <w:rsid w:val="00B23B20"/>
    <w:rsid w:val="00B36CE0"/>
    <w:rsid w:val="00B43C3C"/>
    <w:rsid w:val="00B46A54"/>
    <w:rsid w:val="00B47642"/>
    <w:rsid w:val="00B63DAB"/>
    <w:rsid w:val="00B64722"/>
    <w:rsid w:val="00B65052"/>
    <w:rsid w:val="00B71AD5"/>
    <w:rsid w:val="00B72013"/>
    <w:rsid w:val="00B75E9E"/>
    <w:rsid w:val="00B81120"/>
    <w:rsid w:val="00B815F1"/>
    <w:rsid w:val="00B81938"/>
    <w:rsid w:val="00B84E22"/>
    <w:rsid w:val="00B86FF5"/>
    <w:rsid w:val="00B875F8"/>
    <w:rsid w:val="00B9534D"/>
    <w:rsid w:val="00B95FA6"/>
    <w:rsid w:val="00B9795E"/>
    <w:rsid w:val="00BA08DB"/>
    <w:rsid w:val="00BA6347"/>
    <w:rsid w:val="00BB5E83"/>
    <w:rsid w:val="00BB6811"/>
    <w:rsid w:val="00BC264B"/>
    <w:rsid w:val="00BC3F4E"/>
    <w:rsid w:val="00BC66FE"/>
    <w:rsid w:val="00BD0A5B"/>
    <w:rsid w:val="00BD6F6B"/>
    <w:rsid w:val="00BE1CCC"/>
    <w:rsid w:val="00BF1212"/>
    <w:rsid w:val="00C00E3A"/>
    <w:rsid w:val="00C0127D"/>
    <w:rsid w:val="00C11805"/>
    <w:rsid w:val="00C13BB1"/>
    <w:rsid w:val="00C1418C"/>
    <w:rsid w:val="00C14F0B"/>
    <w:rsid w:val="00C17A3C"/>
    <w:rsid w:val="00C20C9F"/>
    <w:rsid w:val="00C32A56"/>
    <w:rsid w:val="00C3422A"/>
    <w:rsid w:val="00C35BEE"/>
    <w:rsid w:val="00C67FEF"/>
    <w:rsid w:val="00C71408"/>
    <w:rsid w:val="00C83B4A"/>
    <w:rsid w:val="00C852BF"/>
    <w:rsid w:val="00C9286C"/>
    <w:rsid w:val="00C92875"/>
    <w:rsid w:val="00C930CD"/>
    <w:rsid w:val="00CB3846"/>
    <w:rsid w:val="00CB5A14"/>
    <w:rsid w:val="00CB7CCD"/>
    <w:rsid w:val="00CC291C"/>
    <w:rsid w:val="00CC6622"/>
    <w:rsid w:val="00CD2243"/>
    <w:rsid w:val="00CD47A5"/>
    <w:rsid w:val="00CD5696"/>
    <w:rsid w:val="00CE05C8"/>
    <w:rsid w:val="00CF63CA"/>
    <w:rsid w:val="00CF6E2D"/>
    <w:rsid w:val="00D00212"/>
    <w:rsid w:val="00D0041E"/>
    <w:rsid w:val="00D11BEA"/>
    <w:rsid w:val="00D140E8"/>
    <w:rsid w:val="00D16A62"/>
    <w:rsid w:val="00D20662"/>
    <w:rsid w:val="00D248C3"/>
    <w:rsid w:val="00D253AF"/>
    <w:rsid w:val="00D32944"/>
    <w:rsid w:val="00D3577F"/>
    <w:rsid w:val="00D4614E"/>
    <w:rsid w:val="00D46C7A"/>
    <w:rsid w:val="00D60F92"/>
    <w:rsid w:val="00D7058D"/>
    <w:rsid w:val="00D73CE8"/>
    <w:rsid w:val="00D741E0"/>
    <w:rsid w:val="00D80C5A"/>
    <w:rsid w:val="00D821B3"/>
    <w:rsid w:val="00D94CE8"/>
    <w:rsid w:val="00DA4936"/>
    <w:rsid w:val="00DC3911"/>
    <w:rsid w:val="00DD3CCB"/>
    <w:rsid w:val="00DD5365"/>
    <w:rsid w:val="00DD61B3"/>
    <w:rsid w:val="00DD6FBC"/>
    <w:rsid w:val="00DD7180"/>
    <w:rsid w:val="00DE6270"/>
    <w:rsid w:val="00DE64A9"/>
    <w:rsid w:val="00DE6E9D"/>
    <w:rsid w:val="00DF471D"/>
    <w:rsid w:val="00E025DC"/>
    <w:rsid w:val="00E03597"/>
    <w:rsid w:val="00E06723"/>
    <w:rsid w:val="00E10E92"/>
    <w:rsid w:val="00E1609A"/>
    <w:rsid w:val="00E2187D"/>
    <w:rsid w:val="00E24F24"/>
    <w:rsid w:val="00E32065"/>
    <w:rsid w:val="00E33C99"/>
    <w:rsid w:val="00E374A6"/>
    <w:rsid w:val="00E41D3E"/>
    <w:rsid w:val="00E432AB"/>
    <w:rsid w:val="00E450E3"/>
    <w:rsid w:val="00E4675F"/>
    <w:rsid w:val="00E47DEF"/>
    <w:rsid w:val="00E64CFF"/>
    <w:rsid w:val="00E67C59"/>
    <w:rsid w:val="00E67CC1"/>
    <w:rsid w:val="00E70007"/>
    <w:rsid w:val="00E73DDC"/>
    <w:rsid w:val="00E745A9"/>
    <w:rsid w:val="00E8044C"/>
    <w:rsid w:val="00E832BC"/>
    <w:rsid w:val="00E86471"/>
    <w:rsid w:val="00E9111A"/>
    <w:rsid w:val="00E917E6"/>
    <w:rsid w:val="00E92106"/>
    <w:rsid w:val="00E940C8"/>
    <w:rsid w:val="00E945D1"/>
    <w:rsid w:val="00EA7A40"/>
    <w:rsid w:val="00EB382A"/>
    <w:rsid w:val="00EB4E42"/>
    <w:rsid w:val="00EC0FF0"/>
    <w:rsid w:val="00EC281E"/>
    <w:rsid w:val="00ED11BA"/>
    <w:rsid w:val="00ED1C59"/>
    <w:rsid w:val="00ED2B9E"/>
    <w:rsid w:val="00EF1AE9"/>
    <w:rsid w:val="00EF7C60"/>
    <w:rsid w:val="00F00A88"/>
    <w:rsid w:val="00F01356"/>
    <w:rsid w:val="00F04713"/>
    <w:rsid w:val="00F1048F"/>
    <w:rsid w:val="00F10C64"/>
    <w:rsid w:val="00F12A88"/>
    <w:rsid w:val="00F14F7F"/>
    <w:rsid w:val="00F15507"/>
    <w:rsid w:val="00F17820"/>
    <w:rsid w:val="00F407E3"/>
    <w:rsid w:val="00F44279"/>
    <w:rsid w:val="00F506D8"/>
    <w:rsid w:val="00F515EC"/>
    <w:rsid w:val="00F52E96"/>
    <w:rsid w:val="00F5314A"/>
    <w:rsid w:val="00F6445C"/>
    <w:rsid w:val="00F65F78"/>
    <w:rsid w:val="00F74F0E"/>
    <w:rsid w:val="00F803BE"/>
    <w:rsid w:val="00F82868"/>
    <w:rsid w:val="00F85BBB"/>
    <w:rsid w:val="00F85FA4"/>
    <w:rsid w:val="00F86B67"/>
    <w:rsid w:val="00F91A9D"/>
    <w:rsid w:val="00F9357F"/>
    <w:rsid w:val="00FB789B"/>
    <w:rsid w:val="00FC3864"/>
    <w:rsid w:val="00FC57B6"/>
    <w:rsid w:val="00FC73F2"/>
    <w:rsid w:val="00FC7C11"/>
    <w:rsid w:val="00FD057A"/>
    <w:rsid w:val="00FE1D9A"/>
    <w:rsid w:val="00FE61F0"/>
    <w:rsid w:val="00F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BFC6D8"/>
  <w15:docId w15:val="{72491ED0-21D0-4265-9702-FC24EC3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4B14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804B14"/>
    <w:pPr>
      <w:keepNext/>
      <w:tabs>
        <w:tab w:val="left" w:pos="720"/>
        <w:tab w:val="center" w:pos="6120"/>
        <w:tab w:val="right" w:pos="10980"/>
      </w:tabs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04B1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04B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4B1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804B14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link w:val="BalloonTextChar"/>
    <w:rsid w:val="003347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47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A08D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08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4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173E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67F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8A00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A0092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A0092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A00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A009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02\Local%20Settings\Temporary%20Internet%20Files\OLK2\CommLtr%2002%2011%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6c2d4f37-f628-497f-ac4e-f11bfceef667">
      <Terms xmlns="http://schemas.microsoft.com/office/infopath/2007/PartnerControls"/>
    </lcf76f155ced4ddcb4097134ff3c332f>
    <TaxCatchAll xmlns="44848118-f4f9-49af-bd0b-7c26247965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3C95EF80E6E3408AEF6F8F8959B3A7" ma:contentTypeVersion="17" ma:contentTypeDescription="Create a new document." ma:contentTypeScope="" ma:versionID="019128f6f157416486d60fe36370fdc7">
  <xsd:schema xmlns:xsd="http://www.w3.org/2001/XMLSchema" xmlns:xs="http://www.w3.org/2001/XMLSchema" xmlns:p="http://schemas.microsoft.com/office/2006/metadata/properties" xmlns:ns1="http://schemas.microsoft.com/sharepoint/v3" xmlns:ns2="6c2d4f37-f628-497f-ac4e-f11bfceef667" xmlns:ns3="44848118-f4f9-49af-bd0b-7c2624796593" targetNamespace="http://schemas.microsoft.com/office/2006/metadata/properties" ma:root="true" ma:fieldsID="ba23a938396f9d222ecd050d043fb78a" ns1:_="" ns2:_="" ns3:_="">
    <xsd:import namespace="http://schemas.microsoft.com/sharepoint/v3"/>
    <xsd:import namespace="6c2d4f37-f628-497f-ac4e-f11bfceef667"/>
    <xsd:import namespace="44848118-f4f9-49af-bd0b-7c2624796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d4f37-f628-497f-ac4e-f11bfceef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09bf2f-0431-460d-a93a-990d633b9c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48118-f4f9-49af-bd0b-7c262479659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ecdf5ef-5c7d-4450-9472-34e24773ce9a}" ma:internalName="TaxCatchAll" ma:showField="CatchAllData" ma:web="44848118-f4f9-49af-bd0b-7c2624796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AE7FC2-DE0C-4726-AB04-DFBE23D1A0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6B5F86-B89D-4049-8099-20611D8DB6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c2d4f37-f628-497f-ac4e-f11bfceef667"/>
    <ds:schemaRef ds:uri="44848118-f4f9-49af-bd0b-7c2624796593"/>
  </ds:schemaRefs>
</ds:datastoreItem>
</file>

<file path=customXml/itemProps3.xml><?xml version="1.0" encoding="utf-8"?>
<ds:datastoreItem xmlns:ds="http://schemas.openxmlformats.org/officeDocument/2006/customXml" ds:itemID="{587B88C4-6103-4417-86EC-F7B3B4C5A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c2d4f37-f628-497f-ac4e-f11bfceef667"/>
    <ds:schemaRef ds:uri="44848118-f4f9-49af-bd0b-7c26247965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213FDE-1288-48B8-A96D-598F94E9C3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CommLtr 02 11 09.dot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OCC letterhead Petroleum Storage Tank Division</vt:lpstr>
    </vt:vector>
  </TitlesOfParts>
  <Company>Oklahoma Corporation Commission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OCC letterhead Petroleum Storage Tank Division</dc:title>
  <dc:subject>template</dc:subject>
  <dc:creator>Lynne Jones</dc:creator>
  <cp:keywords>letterhead</cp:keywords>
  <cp:lastModifiedBy>Derek Thompson</cp:lastModifiedBy>
  <cp:revision>7</cp:revision>
  <cp:lastPrinted>2020-10-21T11:48:00Z</cp:lastPrinted>
  <dcterms:created xsi:type="dcterms:W3CDTF">2024-05-10T21:03:00Z</dcterms:created>
  <dcterms:modified xsi:type="dcterms:W3CDTF">2024-09-04T16:16:00Z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0x0101002F3C95EF80E6E3408AEF6F8F8959B3A7</vt:lpwstr>
  </property>
  <property fmtid="{D5CDD505-2E9C-101B-9397-08002B2CF9AE}" pid="3" name="MediaServiceImageTags">
    <vt:lpwstr/>
  </property>
</Properties>
</file>